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cs="Times New Roman" w:hAnsi="Times New Roman"/>
          <w:b/>
          <w:sz w:val="36"/>
          <w:szCs w:val="36"/>
          <w:u w:val="single"/>
        </w:rPr>
        <w:t>AIR QUALITY MONITORING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 </w:t>
      </w:r>
    </w:p>
    <w:p>
      <w:pPr>
        <w:spacing w:line="360" w:lineRule="auto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Jones.T</w:t>
      </w:r>
    </w:p>
    <w:p>
      <w:pPr>
        <w:spacing w:line="360" w:lineRule="auto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cs="Times New Roman" w:hAnsi="Times New Roman"/>
          <w:sz w:val="24"/>
          <w:szCs w:val="24"/>
        </w:rPr>
        <w:t xml:space="preserve">  953021106028</w:t>
      </w:r>
      <w:bookmarkStart w:id="0" w:name="_GoBack"/>
      <w:bookmarkEnd w:id="0"/>
    </w:p>
    <w:p>
      <w:pPr>
        <w:spacing w:line="360" w:lineRule="auto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COLLEGE CODE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9530 </w:t>
      </w:r>
    </w:p>
    <w:p>
      <w:pPr>
        <w:spacing w:line="360" w:lineRule="auto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 NAME        :  </w:t>
      </w:r>
      <w:r>
        <w:rPr>
          <w:rFonts w:ascii="Times New Roman" w:cs="Times New Roman" w:hAnsi="Times New Roman"/>
          <w:sz w:val="24"/>
          <w:szCs w:val="24"/>
        </w:rPr>
        <w:t>ST.MOTHER THERESA ENGINEERING COLLEGE</w:t>
      </w:r>
    </w:p>
    <w:p>
      <w:pPr>
        <w:pStyle w:val="15"/>
      </w:pPr>
      <w:r>
        <w:rPr>
          <w:rFonts w:ascii="Times New Roman" w:eastAsia="Calibri" w:cs="Times New Roman" w:hAnsi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proj_201035_Team_1</w:t>
      </w:r>
    </w:p>
    <w:p>
      <w:pPr>
        <w:pStyle w:val="15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15"/>
        <w:rPr>
          <w:rFonts w:ascii="Times New Roman" w:cs="Times New Roman" w:hAnsi="Times New Roman"/>
          <w:b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sz w:val="48"/>
          <w:szCs w:val="48"/>
          <w:u w:val="single"/>
        </w:rPr>
        <w:t>Python code</w:t>
      </w:r>
      <w:r>
        <w:rPr>
          <w:b/>
          <w:sz w:val="48"/>
          <w:szCs w:val="48"/>
          <w:u w:val="single"/>
        </w:rPr>
        <w:t xml:space="preserve"> :</w:t>
      </w:r>
    </w:p>
    <w:p/>
    <w:p/>
    <w:p>
      <w:r>
        <w:t>import time</w:t>
      </w:r>
    </w:p>
    <w:p>
      <w:r>
        <w:t>import serial</w:t>
      </w:r>
    </w:p>
    <w:p>
      <w:r>
        <w:t>import RPi.GPIO as GPIO</w:t>
      </w:r>
    </w:p>
    <w:p>
      <w:r>
        <w:t>import Adafruit_CharLCD as LCD</w:t>
      </w:r>
    </w:p>
    <w:p/>
    <w:p>
      <w:r>
        <w:t># Initialize the LCD</w:t>
      </w:r>
    </w:p>
    <w:p>
      <w:r>
        <w:t>lcd_rs = 25</w:t>
      </w:r>
    </w:p>
    <w:p>
      <w:r>
        <w:t>lcd_en = 24</w:t>
      </w:r>
    </w:p>
    <w:p>
      <w:r>
        <w:t>lcd_d4 = 23</w:t>
      </w:r>
    </w:p>
    <w:p>
      <w:r>
        <w:t>lcd_d5 = 17</w:t>
      </w:r>
    </w:p>
    <w:p>
      <w:r>
        <w:t>lcd_d6 = 21</w:t>
      </w:r>
    </w:p>
    <w:p>
      <w:r>
        <w:t>lcd_d7 = 22</w:t>
      </w:r>
    </w:p>
    <w:p>
      <w:r>
        <w:t>lcd_columns = 16</w:t>
      </w:r>
    </w:p>
    <w:p>
      <w:r>
        <w:t>lcd_rows = 2</w:t>
      </w:r>
    </w:p>
    <w:p/>
    <w:p>
      <w:r>
        <w:t>lcd = LCD.Adafruit_CharLCD(lcd_rs, lcd_en, lcd_d4, lcd_d5, lcd_d6, lcd_d7, lcd_columns, lcd_rows)</w:t>
      </w:r>
    </w:p>
    <w:p/>
    <w:p>
      <w:r>
        <w:t># Initialize the SDS011 sensor</w:t>
      </w:r>
    </w:p>
    <w:p>
      <w:r>
        <w:t>ser = serial.Serial('/dev/ttyUSB0', baudrate=9600, timeout=2)</w:t>
      </w:r>
    </w:p>
    <w:p>
      <w:r>
        <w:t>ser.flushInput()</w:t>
      </w:r>
    </w:p>
    <w:p/>
    <w:p>
      <w:r>
        <w:t>def read_sensor_data():</w:t>
      </w:r>
    </w:p>
    <w:p>
      <w:r>
        <w:t>try:</w:t>
      </w:r>
    </w:p>
    <w:p>
      <w:r>
        <w:t>while True:</w:t>
      </w:r>
    </w:p>
    <w:p>
      <w:r>
        <w:t>while ser.in_waiting &lt; 10:</w:t>
      </w:r>
    </w:p>
    <w:p>
      <w:r>
        <w:t>time.sleep(1)</w:t>
      </w:r>
    </w:p>
    <w:p/>
    <w:p>
      <w:r>
        <w:t>data = ser.read(10)</w:t>
      </w:r>
    </w:p>
    <w:p>
      <w:r>
        <w:t>if data[0] == 170 and data[1] == 192:</w:t>
      </w:r>
    </w:p>
    <w:p>
      <w:r>
        <w:t>pm25 = (data[2] + data[3] * 256) / 10.0</w:t>
      </w:r>
    </w:p>
    <w:p>
      <w:r>
        <w:t>pm10 = (data[4] + data[5] * 256) / 10.0</w:t>
      </w:r>
    </w:p>
    <w:p>
      <w:r>
        <w:t>return pm25, pm10</w:t>
      </w:r>
    </w:p>
    <w:p>
      <w:r>
        <w:t>except Exception as e:</w:t>
      </w:r>
    </w:p>
    <w:p>
      <w:r>
        <w:t>print(f"Error reading from the sensor: {e}")</w:t>
      </w:r>
    </w:p>
    <w:p/>
    <w:p>
      <w:r>
        <w:t>def display_air_quality(pm25, pm10):</w:t>
      </w:r>
    </w:p>
    <w:p>
      <w:r>
        <w:t>lcd.clear()</w:t>
      </w:r>
    </w:p>
    <w:p>
      <w:r>
        <w:t>lcd.message('PM2.5: {:.2f} ug/m3\n'.format(pm25))</w:t>
      </w:r>
    </w:p>
    <w:p>
      <w:r>
        <w:t>lcd.message('PM10: {:.2f} ug/m3'.format(pm10))</w:t>
      </w:r>
    </w:p>
    <w:p/>
    <w:p>
      <w:r>
        <w:t>if __name__ == '__main__':</w:t>
      </w:r>
    </w:p>
    <w:p>
      <w:r>
        <w:t>try:</w:t>
      </w:r>
    </w:p>
    <w:p>
      <w:r>
        <w:t>while True:</w:t>
      </w:r>
    </w:p>
    <w:p>
      <w:r>
        <w:t>pm25, pm10 = read_sensor_data()</w:t>
      </w:r>
    </w:p>
    <w:p>
      <w:r>
        <w:t>display_air_quality(pm25, pm10)</w:t>
      </w:r>
    </w:p>
    <w:p>
      <w:r>
        <w:t>time.sleep(10)  # Update every 10 seconds</w:t>
      </w:r>
    </w:p>
    <w:p/>
    <w:p>
      <w:r>
        <w:t>except KeyboardInterrupt:</w:t>
      </w:r>
    </w:p>
    <w:p>
      <w:r>
        <w:t>lcd.clear()</w:t>
      </w:r>
    </w:p>
    <w:p>
      <w:r>
        <w:t>GPIO.cleanup()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4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customStyle="1" w:styleId="16">
    <w:name w:val="No Spacing"/>
    <w:pPr>
      <w:spacing w:after="0" w:line="240" w:lineRule="auto"/>
    </w:pPr>
    <w:rPr>
      <w:rFonts w:ascii="Calibri" w:eastAsia="Calibri" w:cs="Arial" w:hAnsi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176</Words>
  <Characters>1083</Characters>
  <Lines>60</Lines>
  <Paragraphs>49</Paragraphs>
  <CharactersWithSpaces>1304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bbdonbernis@gmail.com</dc:creator>
  <cp:lastModifiedBy>vivo user</cp:lastModifiedBy>
  <cp:revision>2</cp:revision>
  <dcterms:created xsi:type="dcterms:W3CDTF">2023-10-18T09:46:00Z</dcterms:created>
  <dcterms:modified xsi:type="dcterms:W3CDTF">2023-10-18T08:51:12Z</dcterms:modified>
</cp:coreProperties>
</file>