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spacing w:line="360" w:lineRule="auto"/>
        <w:rPr>
          <w:rFonts w:ascii="Times New Roman" w:cs="Times New Roman" w:hAnsi="Times New Roman"/>
          <w:b/>
          <w:bCs/>
          <w:sz w:val="36"/>
          <w:szCs w:val="36"/>
          <w:u w:val="single"/>
          <w:lang w:val="en-GB"/>
        </w:rPr>
      </w:pPr>
      <w:r>
        <w:rPr>
          <w:rFonts w:ascii="Times New Roman" w:cs="Times New Roman" w:hAnsi="Times New Roman"/>
          <w:b/>
          <w:bCs/>
          <w:sz w:val="36"/>
          <w:szCs w:val="36"/>
          <w:u w:val="single"/>
          <w:lang w:val="en-GB"/>
        </w:rPr>
        <w:t xml:space="preserve">PROJECT TITLE:  </w:t>
      </w:r>
      <w:r>
        <w:rPr>
          <w:rFonts w:ascii="Times New Roman" w:cs="Times New Roman" w:hAnsi="Times New Roman"/>
          <w:b/>
          <w:sz w:val="36"/>
          <w:szCs w:val="36"/>
          <w:u w:val="single"/>
        </w:rPr>
        <w:t>AIR QUALITY MONITORING</w:t>
      </w:r>
      <w:r>
        <w:rPr>
          <w:rFonts w:ascii="Times New Roman" w:cs="Times New Roman" w:hAnsi="Times New Roman"/>
          <w:b/>
          <w:bCs/>
          <w:sz w:val="36"/>
          <w:szCs w:val="36"/>
          <w:u w:val="single"/>
          <w:lang w:val="en-GB"/>
        </w:rPr>
        <w:t xml:space="preserve"> </w:t>
      </w:r>
    </w:p>
    <w:p>
      <w:pPr>
        <w:spacing w:line="360" w:lineRule="auto"/>
        <w:rPr>
          <w:rFonts w:ascii="Times New Roman" w:cs="Times New Roman" w:hAnsi="Times New Roman"/>
          <w:sz w:val="24"/>
          <w:szCs w:val="24"/>
          <w:lang w:val="en-GB"/>
        </w:rPr>
      </w:pPr>
      <w:r>
        <w:rPr>
          <w:rFonts w:ascii="Times New Roman" w:cs="Times New Roman" w:hAnsi="Times New Roman"/>
          <w:b/>
          <w:bCs/>
          <w:sz w:val="24"/>
          <w:szCs w:val="24"/>
          <w:lang w:val="en-GB"/>
        </w:rPr>
        <w:t>NAME                              :</w:t>
      </w:r>
      <w:r>
        <w:rPr>
          <w:rFonts w:ascii="Times New Roman" w:cs="Times New Roman" w:hAnsi="Times New Roman"/>
          <w:sz w:val="24"/>
          <w:szCs w:val="24"/>
          <w:lang w:val="en-GB"/>
        </w:rPr>
        <w:t xml:space="preserve">  T .Jones</w:t>
      </w:r>
      <w:bookmarkStart w:id="0" w:name="_GoBack"/>
      <w:bookmarkEnd w:id="0"/>
    </w:p>
    <w:p>
      <w:pPr>
        <w:spacing w:line="360" w:lineRule="auto"/>
        <w:rPr>
          <w:rFonts w:ascii="Times New Roman" w:cs="Times New Roman" w:hAnsi="Times New Roman"/>
          <w:sz w:val="24"/>
          <w:szCs w:val="24"/>
          <w:lang w:val="en-GB"/>
        </w:rPr>
      </w:pPr>
      <w:r>
        <w:rPr>
          <w:rFonts w:ascii="Times New Roman" w:cs="Times New Roman" w:hAnsi="Times New Roman"/>
          <w:b/>
          <w:sz w:val="24"/>
          <w:szCs w:val="24"/>
        </w:rPr>
        <w:t>REG NO</w:t>
      </w:r>
      <w:r>
        <w:rPr>
          <w:rFonts w:ascii="Baskerville Old Face" w:hAnsi="Baskerville Old Face"/>
          <w:sz w:val="28"/>
          <w:szCs w:val="28"/>
        </w:rPr>
        <w:t xml:space="preserve">                       :</w:t>
      </w:r>
      <w:r>
        <w:rPr>
          <w:rFonts w:ascii="Times New Roman" w:cs="Times New Roman" w:hAnsi="Times New Roman"/>
          <w:sz w:val="24"/>
          <w:szCs w:val="24"/>
        </w:rPr>
        <w:t xml:space="preserve">  953021106028</w:t>
      </w:r>
    </w:p>
    <w:p>
      <w:pPr>
        <w:spacing w:line="360" w:lineRule="auto"/>
        <w:rPr>
          <w:rFonts w:ascii="Times New Roman" w:cs="Times New Roman" w:hAnsi="Times New Roman"/>
          <w:sz w:val="24"/>
          <w:szCs w:val="24"/>
          <w:lang w:val="en-GB"/>
        </w:rPr>
      </w:pPr>
      <w:r>
        <w:rPr>
          <w:rFonts w:ascii="Times New Roman" w:cs="Times New Roman" w:hAnsi="Times New Roman"/>
          <w:b/>
          <w:bCs/>
          <w:sz w:val="24"/>
          <w:szCs w:val="24"/>
          <w:lang w:val="en-GB"/>
        </w:rPr>
        <w:t>COLLEGE CODE          :</w:t>
      </w:r>
      <w:r>
        <w:rPr>
          <w:rFonts w:ascii="Times New Roman" w:cs="Times New Roman" w:hAnsi="Times New Roman"/>
          <w:sz w:val="24"/>
          <w:szCs w:val="24"/>
          <w:lang w:val="en-GB"/>
        </w:rPr>
        <w:t xml:space="preserve">  9530 </w:t>
      </w:r>
    </w:p>
    <w:p>
      <w:pPr>
        <w:spacing w:line="360" w:lineRule="auto"/>
        <w:rPr>
          <w:rFonts w:ascii="Times New Roman" w:cs="Times New Roman" w:hAnsi="Times New Roman"/>
          <w:sz w:val="24"/>
          <w:szCs w:val="24"/>
          <w:lang w:val="en-GB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COLLEGE  NAME        :  </w:t>
      </w:r>
      <w:r>
        <w:rPr>
          <w:rFonts w:ascii="Times New Roman" w:cs="Times New Roman" w:hAnsi="Times New Roman"/>
          <w:sz w:val="24"/>
          <w:szCs w:val="24"/>
        </w:rPr>
        <w:t>ST.MOTHER THERESA ENGINEERING COLLEGE</w:t>
      </w:r>
    </w:p>
    <w:p>
      <w:pPr>
        <w:pStyle w:val="15"/>
      </w:pPr>
      <w:r>
        <w:rPr>
          <w:rFonts w:ascii="Times New Roman" w:eastAsia="Calibri" w:cs="Times New Roman" w:hAnsi="Times New Roman"/>
          <w:b/>
          <w:spacing w:val="0"/>
          <w:kern w:val="0"/>
          <w:sz w:val="24"/>
          <w:szCs w:val="24"/>
        </w:rPr>
        <w:t xml:space="preserve">TEAM CODE                  :  </w:t>
      </w:r>
      <w:r>
        <w:rPr>
          <w:b/>
          <w:sz w:val="24"/>
          <w:szCs w:val="24"/>
        </w:rPr>
        <w:t>proj_201035_Team_1</w:t>
      </w:r>
    </w:p>
    <w:p>
      <w:pPr>
        <w:pStyle w:val="15"/>
        <w:rPr>
          <w:rFonts w:ascii="Times New Roman" w:cs="Times New Roman" w:hAnsi="Times New Roman"/>
          <w:b/>
          <w:sz w:val="48"/>
          <w:szCs w:val="48"/>
          <w:u w:val="single"/>
        </w:rPr>
      </w:pPr>
    </w:p>
    <w:p>
      <w:pPr>
        <w:pStyle w:val="15"/>
        <w:rPr>
          <w:rFonts w:ascii="Times New Roman" w:cs="Times New Roman" w:hAnsi="Times New Roman"/>
          <w:b/>
          <w:sz w:val="44"/>
          <w:szCs w:val="44"/>
          <w:u w:val="single"/>
        </w:rPr>
      </w:pPr>
      <w:r>
        <w:rPr>
          <w:rFonts w:ascii="Times New Roman" w:cs="Times New Roman" w:hAnsi="Times New Roman"/>
          <w:b/>
          <w:sz w:val="32"/>
          <w:szCs w:val="32"/>
          <w:u w:val="single"/>
        </w:rPr>
        <w:t xml:space="preserve">SOURCE CODE </w:t>
      </w:r>
      <w:r>
        <w:rPr>
          <w:rFonts w:ascii="Times New Roman" w:cs="Times New Roman" w:hAnsi="Times New Roman"/>
          <w:b/>
          <w:sz w:val="32"/>
          <w:szCs w:val="32"/>
        </w:rPr>
        <w:t>:-</w:t>
      </w:r>
    </w:p>
    <w:p/>
    <w:p>
      <w:p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import time</w:t>
      </w:r>
    </w:p>
    <w:p>
      <w:p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import serial</w:t>
      </w:r>
    </w:p>
    <w:p>
      <w:p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import RPi.GPIO as GPIO</w:t>
      </w:r>
    </w:p>
    <w:p>
      <w:p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import Adafruit_CharLCD as LCD</w:t>
      </w:r>
    </w:p>
    <w:p>
      <w:pPr>
        <w:rPr>
          <w:rFonts w:ascii="Times New Roman" w:cs="Times New Roman" w:hAnsi="Times New Roman"/>
        </w:rPr>
      </w:pPr>
    </w:p>
    <w:p>
      <w:p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# Initialize the LCD</w:t>
      </w:r>
    </w:p>
    <w:p>
      <w:p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lcd_rs = 25</w:t>
      </w:r>
    </w:p>
    <w:p>
      <w:p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lcd_en = 24</w:t>
      </w:r>
    </w:p>
    <w:p>
      <w:p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lcd_d4 = 23</w:t>
      </w:r>
    </w:p>
    <w:p>
      <w:p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lcd_d5 = 17</w:t>
      </w:r>
    </w:p>
    <w:p>
      <w:p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lcd_d6 = 21</w:t>
      </w:r>
    </w:p>
    <w:p>
      <w:p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lcd_d7 = 22</w:t>
      </w:r>
    </w:p>
    <w:p>
      <w:p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lcd_columns = 16</w:t>
      </w:r>
    </w:p>
    <w:p>
      <w:p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lcd_rows = 2</w:t>
      </w:r>
    </w:p>
    <w:p>
      <w:pPr>
        <w:rPr>
          <w:rFonts w:ascii="Times New Roman" w:cs="Times New Roman" w:hAnsi="Times New Roman"/>
        </w:rPr>
      </w:pPr>
    </w:p>
    <w:p>
      <w:p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lcd = LCD.Adafruit_CharLCD(lcd_rs, lcd_en, lcd_d4, lcd_d5, lcd_d6, lcd_d7, lcd_columns, lcd_rows)</w:t>
      </w:r>
    </w:p>
    <w:p>
      <w:pPr>
        <w:rPr>
          <w:rFonts w:ascii="Times New Roman" w:cs="Times New Roman" w:hAnsi="Times New Roman"/>
        </w:rPr>
      </w:pPr>
    </w:p>
    <w:p>
      <w:p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# Initialize the SDS011 sensor</w:t>
      </w:r>
    </w:p>
    <w:p>
      <w:p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ser = serial.Serial('/dev/ttyUSB0', baudrate=9600, timeout=2)</w:t>
      </w:r>
    </w:p>
    <w:p>
      <w:p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ser.flushInput()</w:t>
      </w:r>
    </w:p>
    <w:p>
      <w:pPr>
        <w:rPr>
          <w:rFonts w:ascii="Times New Roman" w:cs="Times New Roman" w:hAnsi="Times New Roman"/>
        </w:rPr>
      </w:pPr>
    </w:p>
    <w:p>
      <w:p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def read_sensor_data():</w:t>
      </w:r>
    </w:p>
    <w:p>
      <w:p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try:</w:t>
      </w:r>
    </w:p>
    <w:p>
      <w:p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while True:</w:t>
      </w:r>
    </w:p>
    <w:p>
      <w:p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while ser.in_waiting &lt; 10:</w:t>
      </w:r>
    </w:p>
    <w:p>
      <w:p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time.sleep(1)</w:t>
      </w:r>
    </w:p>
    <w:p>
      <w:pPr>
        <w:rPr>
          <w:rFonts w:ascii="Times New Roman" w:cs="Times New Roman" w:hAnsi="Times New Roman"/>
        </w:rPr>
      </w:pPr>
    </w:p>
    <w:p>
      <w:p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data = ser.read(10)</w:t>
      </w:r>
    </w:p>
    <w:p>
      <w:p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if data[0] == 170 and data[1] == 192:</w:t>
      </w:r>
    </w:p>
    <w:p>
      <w:p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pm25 = (data[2] + data[3] * 256) / 10.0</w:t>
      </w:r>
    </w:p>
    <w:p>
      <w:p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pm10 = (data[4] + data[5] * 256) / 10.0</w:t>
      </w:r>
    </w:p>
    <w:p>
      <w:p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return pm25, pm10</w:t>
      </w:r>
    </w:p>
    <w:p>
      <w:p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except Exception as e:</w:t>
      </w:r>
    </w:p>
    <w:p>
      <w:p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print(f"Error reading from the sensor: {e}")</w:t>
      </w:r>
    </w:p>
    <w:p>
      <w:pPr>
        <w:rPr>
          <w:rFonts w:ascii="Times New Roman" w:cs="Times New Roman" w:hAnsi="Times New Roman"/>
        </w:rPr>
      </w:pPr>
    </w:p>
    <w:p>
      <w:p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def display_air_quality(pm25, pm10):</w:t>
      </w:r>
    </w:p>
    <w:p>
      <w:p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lcd.clear()</w:t>
      </w:r>
    </w:p>
    <w:p>
      <w:p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lcd.message('PM2.5: {:.2f} ug/m3\n'.format(pm25))</w:t>
      </w:r>
    </w:p>
    <w:p>
      <w:p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lcd.message('PM10: {:.2f} ug/m3'.format(pm10))</w:t>
      </w:r>
    </w:p>
    <w:p>
      <w:pPr>
        <w:rPr>
          <w:rFonts w:ascii="Times New Roman" w:cs="Times New Roman" w:hAnsi="Times New Roman"/>
        </w:rPr>
      </w:pPr>
    </w:p>
    <w:p>
      <w:p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if __name__ == '__main__':</w:t>
      </w:r>
    </w:p>
    <w:p>
      <w:p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try:</w:t>
      </w:r>
    </w:p>
    <w:p>
      <w:p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while True:</w:t>
      </w:r>
    </w:p>
    <w:p>
      <w:p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pm25, pm10 = read_sensor_data()</w:t>
      </w:r>
    </w:p>
    <w:p>
      <w:p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display_air_quality(pm25, pm10)</w:t>
      </w:r>
    </w:p>
    <w:p>
      <w:p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time.sleep(10)  # Update every 10 seconds</w:t>
      </w:r>
    </w:p>
    <w:p>
      <w:pPr>
        <w:rPr>
          <w:rFonts w:ascii="Times New Roman" w:cs="Times New Roman" w:hAnsi="Times New Roman"/>
        </w:rPr>
      </w:pPr>
    </w:p>
    <w:p>
      <w:p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except KeyboardInterrupt:</w:t>
      </w:r>
    </w:p>
    <w:p>
      <w:p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lcd.clear()</w:t>
      </w:r>
    </w:p>
    <w:p>
      <w:p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GPIO.cleanup()</w:t>
      </w:r>
    </w:p>
    <w:p/>
    <w:p/>
    <w:p>
      <w:pPr>
        <w:rPr>
          <w:rFonts w:ascii="Times New Roman" w:cs="Times New Roman" w:hAnsi="Times New Roman"/>
          <w:b/>
          <w:sz w:val="32"/>
          <w:szCs w:val="32"/>
          <w:u w:val="single"/>
        </w:rPr>
      </w:pPr>
    </w:p>
    <w:p>
      <w:pPr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  <w:u w:val="single"/>
        </w:rPr>
        <w:t>SOURCE CODE</w:t>
      </w:r>
      <w:r>
        <w:rPr>
          <w:rFonts w:ascii="Times New Roman" w:cs="Times New Roman" w:hAnsi="Times New Roman"/>
          <w:b/>
          <w:sz w:val="32"/>
          <w:szCs w:val="32"/>
        </w:rPr>
        <w:t xml:space="preserve"> :-</w:t>
      </w:r>
    </w:p>
    <w:p>
      <w:pPr>
        <w:rPr>
          <w:rFonts w:ascii="Times New Roman" w:cs="Times New Roman" w:hAnsi="Times New Roman"/>
          <w:b/>
          <w:sz w:val="32"/>
          <w:szCs w:val="32"/>
        </w:rPr>
      </w:pPr>
    </w:p>
    <w:p>
      <w:p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&lt;!DOCTYPE html&gt;</w:t>
      </w:r>
    </w:p>
    <w:p>
      <w:p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&lt;html&gt;</w:t>
      </w:r>
    </w:p>
    <w:p>
      <w:p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&lt;head&gt;</w:t>
      </w:r>
    </w:p>
    <w:p>
      <w:p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&lt;title&gt;Air Quality Monitoring System&lt;/title&gt;</w:t>
      </w:r>
    </w:p>
    <w:p>
      <w:p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&lt;style&gt;</w:t>
      </w:r>
    </w:p>
    <w:p>
      <w:p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.good { color: green; }</w:t>
      </w:r>
    </w:p>
    <w:p>
      <w:p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.moderate { color: orange; }</w:t>
      </w:r>
    </w:p>
    <w:p>
      <w:p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.poor { color: red; }</w:t>
      </w:r>
    </w:p>
    <w:p>
      <w:p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&lt;/style&gt;</w:t>
      </w:r>
    </w:p>
    <w:p>
      <w:p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&lt;/head&gt;</w:t>
      </w:r>
    </w:p>
    <w:p>
      <w:p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&lt;body&gt;</w:t>
      </w:r>
    </w:p>
    <w:p>
      <w:p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&lt;h1&gt;Air Quality Monitoring System&lt;/h1&gt;</w:t>
      </w:r>
    </w:p>
    <w:p>
      <w:pPr>
        <w:rPr>
          <w:rFonts w:ascii="Times New Roman" w:cs="Times New Roman" w:hAnsi="Times New Roman"/>
        </w:rPr>
      </w:pPr>
    </w:p>
    <w:p>
      <w:p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&lt;div id="airQualityData"&gt;</w:t>
      </w:r>
    </w:p>
    <w:p>
      <w:p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&lt;h2&gt;Real-time Air Quality Data&lt;/h2&gt;</w:t>
      </w:r>
    </w:p>
    <w:p>
      <w:p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&lt;p&gt;PM2.5: &lt;span id="pm25Value"&gt;Loading...&lt;/span&gt;&lt;/p&gt;</w:t>
      </w:r>
    </w:p>
    <w:p>
      <w:p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&lt;p&gt;PM10: &lt;span id="pm10Value"&gt;Loading...&lt;/span&gt;&lt;/p&gt;</w:t>
      </w:r>
    </w:p>
    <w:p>
      <w:p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&lt;p&gt;CO2: &lt;span id="co2Value"&gt;Loading...&lt;/span&gt;&lt;/p&gt;</w:t>
      </w:r>
    </w:p>
    <w:p>
      <w:p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&lt;p&gt;Temperature: &lt;span id="temperatureValue"&gt;Loading...&lt;/span&gt;&lt;/p&gt;</w:t>
      </w:r>
    </w:p>
    <w:p>
      <w:p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&lt;p&gt;Humidity: &lt;span id="humidityValue"&gt;Loading...&lt;/span&gt;&lt;/p&gt;</w:t>
      </w:r>
    </w:p>
    <w:p>
      <w:p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&lt;/div&gt;</w:t>
      </w:r>
    </w:p>
    <w:p>
      <w:pPr>
        <w:rPr>
          <w:rFonts w:ascii="Times New Roman" w:cs="Times New Roman" w:hAnsi="Times New Roman"/>
        </w:rPr>
      </w:pPr>
    </w:p>
    <w:p>
      <w:p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&lt;script&gt;</w:t>
      </w:r>
    </w:p>
    <w:p>
      <w:p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class AirQualityComponent {</w:t>
      </w:r>
    </w:p>
    <w:p>
      <w:p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constructor() {</w:t>
      </w:r>
    </w:p>
    <w:p>
      <w:p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    this.pm25Value = document.getElementById("pm25Value");</w:t>
      </w:r>
    </w:p>
    <w:p>
      <w:p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    this.pm10Value = document.getElementById("pm10Value");</w:t>
      </w:r>
    </w:p>
    <w:p>
      <w:p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    this.co2Value = document.getElementById("co2Value");</w:t>
      </w:r>
    </w:p>
    <w:p>
      <w:p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    this.temperatureValue = document.getElementById("temperatureValue");</w:t>
      </w:r>
    </w:p>
    <w:p>
      <w:p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    this.humidityValue = document.getElementById("humidityValue");</w:t>
      </w:r>
    </w:p>
    <w:p>
      <w:p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}</w:t>
      </w:r>
    </w:p>
    <w:p>
      <w:pPr>
        <w:rPr>
          <w:rFonts w:ascii="Times New Roman" w:cs="Times New Roman" w:hAnsi="Times New Roman"/>
        </w:rPr>
      </w:pPr>
    </w:p>
    <w:p>
      <w:p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update(data) {</w:t>
      </w:r>
    </w:p>
    <w:p>
      <w:p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    this.pm25Value.textContent = data.pm25 + " µg/m³";</w:t>
      </w:r>
    </w:p>
    <w:p>
      <w:p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    this.pm10Value.textContent = data.pm10 + " µg/m³";</w:t>
      </w:r>
    </w:p>
    <w:p>
      <w:p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    this.co2Value.textContent = data.co2 + " ppm";</w:t>
      </w:r>
    </w:p>
    <w:p>
      <w:p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    this.temperatureValue.textContent = data.temperature + " °C";</w:t>
      </w:r>
    </w:p>
    <w:p>
      <w:p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    this.humidityValue.textContent = data.humidity + " %";</w:t>
      </w:r>
    </w:p>
    <w:p>
      <w:pPr>
        <w:rPr>
          <w:rFonts w:ascii="Times New Roman" w:cs="Times New Roman" w:hAnsi="Times New Roman"/>
        </w:rPr>
      </w:pPr>
    </w:p>
    <w:p>
      <w:p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    this.setAirQualityIndicator(this.pm25Value, data.pm25, 20, 50, 100);</w:t>
      </w:r>
    </w:p>
    <w:p>
      <w:p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    this.setAirQualityIndicator(this.pm10Value, data.pm10, 20, 50, 100);</w:t>
      </w:r>
    </w:p>
    <w:p>
      <w:p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    this.setAirQualityIndicator(this.co2Value, data.co2, 400, 800, 1000);</w:t>
      </w:r>
    </w:p>
    <w:p>
      <w:p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}</w:t>
      </w:r>
    </w:p>
    <w:p>
      <w:pPr>
        <w:rPr>
          <w:rFonts w:ascii="Times New Roman" w:cs="Times New Roman" w:hAnsi="Times New Roman"/>
        </w:rPr>
      </w:pPr>
    </w:p>
    <w:p>
      <w:p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setAirQualityIndicator(element, value, good, moderate, poor) {</w:t>
      </w:r>
    </w:p>
    <w:p>
      <w:p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    if (value &lt;= good) {</w:t>
      </w:r>
    </w:p>
    <w:p>
      <w:p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        element.className = "good";</w:t>
      </w:r>
    </w:p>
    <w:p>
      <w:p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    } else if (value &lt;= moderate) {</w:t>
      </w:r>
    </w:p>
    <w:p>
      <w:p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        element.className = "moderate";</w:t>
      </w:r>
    </w:p>
    <w:p>
      <w:p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    } else {</w:t>
      </w:r>
    </w:p>
    <w:p>
      <w:p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        element.className = "poor";</w:t>
      </w:r>
    </w:p>
    <w:p>
      <w:p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    }</w:t>
      </w:r>
    </w:p>
    <w:p>
      <w:p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}</w:t>
      </w:r>
    </w:p>
    <w:p>
      <w:p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}</w:t>
      </w:r>
    </w:p>
    <w:p>
      <w:pPr>
        <w:rPr>
          <w:rFonts w:ascii="Times New Roman" w:cs="Times New Roman" w:hAnsi="Times New Roman"/>
        </w:rPr>
      </w:pPr>
    </w:p>
    <w:p>
      <w:p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function simulateAirQualityData() {</w:t>
      </w:r>
    </w:p>
    <w:p>
      <w:p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return {</w:t>
      </w:r>
    </w:p>
    <w:p>
      <w:p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    pm25: (Math.random() * 100).toFixed(2),</w:t>
      </w:r>
    </w:p>
    <w:p>
      <w:p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    pm10: (Math.random() * 100).toFixed(2),</w:t>
      </w:r>
    </w:p>
    <w:p>
      <w:p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    co2: Math.floor(Math.random() * 1200),</w:t>
      </w:r>
    </w:p>
    <w:p>
      <w:p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    temperature: (Math.random() * 30 + 15).toFixed(2),</w:t>
      </w:r>
    </w:p>
    <w:p>
      <w:p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    humidity: (Math.random() * 60 + 30).toFixed(2)</w:t>
      </w:r>
    </w:p>
    <w:p>
      <w:p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};</w:t>
      </w:r>
    </w:p>
    <w:p>
      <w:p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}</w:t>
      </w:r>
    </w:p>
    <w:p>
      <w:pPr>
        <w:rPr>
          <w:rFonts w:ascii="Times New Roman" w:cs="Times New Roman" w:hAnsi="Times New Roman"/>
        </w:rPr>
      </w:pPr>
    </w:p>
    <w:p>
      <w:p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function updateAirQualityComponent(airQualityComponent) {</w:t>
      </w:r>
    </w:p>
    <w:p>
      <w:p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const data = simulateAirQualityData();</w:t>
      </w:r>
    </w:p>
    <w:p>
      <w:p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airQualityComponent.update(data);</w:t>
      </w:r>
    </w:p>
    <w:p>
      <w:p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setTimeout(() =&gt; updateAirQualityComponent(airQualityComponent), 5000);</w:t>
      </w:r>
    </w:p>
    <w:p>
      <w:p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}</w:t>
      </w:r>
    </w:p>
    <w:p>
      <w:pPr>
        <w:rPr>
          <w:rFonts w:ascii="Times New Roman" w:cs="Times New Roman" w:hAnsi="Times New Roman"/>
        </w:rPr>
      </w:pPr>
    </w:p>
    <w:p>
      <w:p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const airQualityComponent = new AirQualityComponent();</w:t>
      </w:r>
    </w:p>
    <w:p>
      <w:p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updateAirQualityComponent(airQualityComponent);</w:t>
      </w:r>
    </w:p>
    <w:p>
      <w:p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&lt;/script&gt;</w:t>
      </w:r>
    </w:p>
    <w:p>
      <w:p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&lt;/body&gt;</w:t>
      </w:r>
    </w:p>
    <w:p>
      <w:p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&lt;/html&gt;</w:t>
      </w:r>
    </w:p>
    <w:p>
      <w:pPr>
        <w:rPr>
          <w:rFonts w:ascii="Times New Roman" w:cs="Times New Roman" w:hAnsi="Times New Roman"/>
        </w:rPr>
      </w:pPr>
    </w:p>
    <w:p>
      <w:pPr>
        <w:rPr>
          <w:rFonts w:ascii="Times New Roman" w:cs="Times New Roman" w:hAnsi="Times New Roman"/>
          <w:b/>
          <w:sz w:val="32"/>
          <w:szCs w:val="32"/>
        </w:rPr>
      </w:pPr>
    </w:p>
    <w:p>
      <w:pPr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Adobe Garamond Pro Bold" w:cs="Times New Roman" w:hAnsi="Adobe Garamond Pro Bold"/>
          <w:b/>
          <w:sz w:val="32"/>
          <w:szCs w:val="32"/>
          <w:u w:val="single"/>
        </w:rPr>
        <w:t>OUTPUT</w:t>
      </w:r>
      <w:r>
        <w:rPr>
          <w:rFonts w:ascii="Adobe Garamond Pro Bold" w:cs="Times New Roman" w:hAnsi="Adobe Garamond Pro Bold"/>
          <w:b/>
          <w:sz w:val="32"/>
          <w:szCs w:val="32"/>
        </w:rPr>
        <w:t xml:space="preserve"> </w:t>
      </w:r>
      <w:r>
        <w:rPr>
          <w:rFonts w:ascii="Times New Roman" w:cs="Times New Roman" w:hAnsi="Times New Roman"/>
          <w:b/>
          <w:sz w:val="32"/>
          <w:szCs w:val="32"/>
        </w:rPr>
        <w:t>:-</w:t>
      </w:r>
    </w:p>
    <w:p>
      <w:pPr>
        <w:rPr>
          <w:rFonts w:ascii="Times New Roman" w:cs="Times New Roman" w:hAnsi="Times New Roman"/>
          <w:b/>
          <w:sz w:val="32"/>
          <w:szCs w:val="32"/>
        </w:rPr>
      </w:pPr>
    </w:p>
    <w:p>
      <w:pPr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drawing>
          <wp:inline distT="0" distB="0" distL="114298" distR="114298">
            <wp:extent cx="5724525" cy="3095625"/>
            <wp:effectExtent l="0" t="0" r="0" b="0"/>
            <wp:docPr id="1" name="图片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24525" cy="3095625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docGrid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dobe Garamond Pro Bold">
    <w:altName w:val="Arial"/>
    <w:panose1 w:val="00000000000000000000"/>
    <w:charset w:val="00"/>
    <w:family w:val="roman"/>
    <w:pitch w:val="variable"/>
    <w:sig w:usb0="800000AF" w:usb1="5000205B" w:usb2="00000000" w:usb3="00000000" w:csb0="0000009B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Arial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6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160" w:line="254" w:lineRule="auto"/>
    </w:pPr>
    <w:rPr>
      <w:rFonts w:ascii="Calibri" w:eastAsia="Calibri" w:cs="Arial" w:hAnsi="Calibri"/>
      <w:sz w:val="22"/>
      <w:szCs w:val="22"/>
      <w:lang w:val="en-US" w:eastAsia="en-US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styleId="15">
    <w:name w:val="Title"/>
    <w:basedOn w:val="0"/>
    <w:next w:val="0"/>
    <w:pPr>
      <w:spacing w:after="0" w:line="240" w:lineRule="auto"/>
      <w:contextualSpacing/>
    </w:pPr>
    <w:rPr>
      <w:rFonts w:ascii="Calibri Light" w:eastAsia="等线 Light" w:cs="Times New Roman" w:hAnsi="Calibri Light"/>
      <w:spacing w:val="-10"/>
      <w:kern w:val="28"/>
      <w:sz w:val="56"/>
      <w:szCs w:val="56"/>
    </w:rPr>
  </w:style>
  <w:style w:type="paragraph" w:customStyle="1" w:styleId="16">
    <w:name w:val="No Spacing"/>
    <w:pPr>
      <w:spacing w:after="0" w:line="240" w:lineRule="auto"/>
    </w:pPr>
    <w:rPr>
      <w:rFonts w:ascii="Calibri" w:eastAsia="Calibri" w:cs="Arial" w:hAnsi="Calibri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png"/><Relationship Id="rId3" Type="http://schemas.openxmlformats.org/officeDocument/2006/relationships/styles" Target="styles.xml"/><Relationship Id="rId4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1</TotalTime>
  <Application>Yozo_Office</Application>
  <Pages>5</Pages>
  <Words>391</Words>
  <Characters>3127</Characters>
  <Lines>146</Lines>
  <Paragraphs>119</Paragraphs>
  <CharactersWithSpaces>4205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bbdonbernis@gmail.com</dc:creator>
  <cp:lastModifiedBy>vivo user</cp:lastModifiedBy>
  <cp:revision>2</cp:revision>
  <dcterms:created xsi:type="dcterms:W3CDTF">2023-10-26T01:34:00Z</dcterms:created>
  <dcterms:modified xsi:type="dcterms:W3CDTF">2023-11-01T03:41:15Z</dcterms:modified>
</cp:coreProperties>
</file>